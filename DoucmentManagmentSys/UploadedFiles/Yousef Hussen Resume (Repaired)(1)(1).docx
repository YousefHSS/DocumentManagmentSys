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100" w:type="dxa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6120"/>
        <w:gridCol w:w="3960"/>
        <w:gridCol w:w="20"/>
      </w:tblGrid>
      <w:tr w:rsidR="00D51639" w:rsidRPr="003D135F" w14:paraId="69C8D476" w14:textId="77777777" w:rsidTr="00FF0FAB">
        <w:trPr>
          <w:gridAfter w:val="1"/>
          <w:wAfter w:w="20" w:type="dxa"/>
          <w:trHeight w:val="504"/>
        </w:trPr>
        <w:tc>
          <w:tcPr>
            <w:tcW w:w="6120" w:type="dxa"/>
            <w:tcBorders>
              <w:bottom w:val="single" w:sz="24" w:space="0" w:color="ACA8AA" w:themeColor="accent4"/>
            </w:tcBorders>
            <w:vAlign w:val="bottom"/>
          </w:tcPr>
          <w:p w14:paraId="5D27BD2F" w14:textId="616D707C" w:rsidR="000930DE" w:rsidRPr="00D51639" w:rsidRDefault="005758D9" w:rsidP="00D51639">
            <w:pPr>
              <w:pStyle w:val="Title"/>
              <w:rPr>
                <w:sz w:val="70"/>
                <w:szCs w:val="70"/>
              </w:rPr>
            </w:pPr>
            <w:r>
              <w:rPr>
                <w:noProof/>
                <w:color w:val="0D0D0D" w:themeColor="text1" w:themeTint="F2"/>
                <w:u w:val="single"/>
              </w:rPr>
              <w:drawing>
                <wp:anchor distT="0" distB="0" distL="114300" distR="114300" simplePos="0" relativeHeight="251658240" behindDoc="0" locked="0" layoutInCell="1" allowOverlap="1" wp14:anchorId="01F27AF3" wp14:editId="3CF93F08">
                  <wp:simplePos x="0" y="0"/>
                  <wp:positionH relativeFrom="column">
                    <wp:posOffset>969010</wp:posOffset>
                  </wp:positionH>
                  <wp:positionV relativeFrom="paragraph">
                    <wp:posOffset>391160</wp:posOffset>
                  </wp:positionV>
                  <wp:extent cx="388620" cy="388620"/>
                  <wp:effectExtent l="0" t="0" r="0" b="0"/>
                  <wp:wrapNone/>
                  <wp:docPr id="1015116104" name="Picture 11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116104" name="Picture 11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544BA" w:rsidRPr="00D51639">
              <w:rPr>
                <w:sz w:val="70"/>
                <w:szCs w:val="70"/>
              </w:rPr>
              <w:t>yousef</w:t>
            </w:r>
            <w:r w:rsidR="00D51639" w:rsidRPr="00D51639">
              <w:rPr>
                <w:sz w:val="70"/>
                <w:szCs w:val="70"/>
              </w:rPr>
              <w:t xml:space="preserve"> </w:t>
            </w:r>
            <w:r w:rsidR="00E544BA" w:rsidRPr="00D51639">
              <w:rPr>
                <w:sz w:val="70"/>
                <w:szCs w:val="70"/>
              </w:rPr>
              <w:t>Hussen</w:t>
            </w:r>
          </w:p>
          <w:p w14:paraId="788008E5" w14:textId="0D2BB939" w:rsidR="002A1B9C" w:rsidRDefault="002A1B9C" w:rsidP="002A1B9C"/>
          <w:p w14:paraId="12D17C17" w14:textId="41470671" w:rsidR="002A1B9C" w:rsidRPr="00D51639" w:rsidRDefault="00D51639" w:rsidP="002A1B9C">
            <w:pPr>
              <w:rPr>
                <w:u w:val="single"/>
              </w:rPr>
            </w:pPr>
            <w:r w:rsidRPr="00D51639">
              <w:rPr>
                <w:noProof/>
                <w:color w:val="0D0D0D" w:themeColor="text1" w:themeTint="F2"/>
                <w:u w:val="single"/>
              </w:rPr>
              <w:drawing>
                <wp:anchor distT="0" distB="0" distL="114300" distR="114300" simplePos="0" relativeHeight="251655680" behindDoc="1" locked="0" layoutInCell="1" allowOverlap="1" wp14:anchorId="18EDE636" wp14:editId="31B58DCB">
                  <wp:simplePos x="0" y="0"/>
                  <wp:positionH relativeFrom="column">
                    <wp:posOffset>1988</wp:posOffset>
                  </wp:positionH>
                  <wp:positionV relativeFrom="paragraph">
                    <wp:posOffset>-109800</wp:posOffset>
                  </wp:positionV>
                  <wp:extent cx="290222" cy="290222"/>
                  <wp:effectExtent l="0" t="0" r="0" b="0"/>
                  <wp:wrapTight wrapText="bothSides">
                    <wp:wrapPolygon edited="0">
                      <wp:start x="0" y="0"/>
                      <wp:lineTo x="0" y="18433"/>
                      <wp:lineTo x="1418" y="19851"/>
                      <wp:lineTo x="17015" y="19851"/>
                      <wp:lineTo x="19851" y="19851"/>
                      <wp:lineTo x="19851" y="0"/>
                      <wp:lineTo x="0" y="0"/>
                    </wp:wrapPolygon>
                  </wp:wrapTight>
                  <wp:docPr id="280730172" name="Picture 9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730172" name="Picture 9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222" cy="290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hyperlink r:id="rId15" w:history="1">
              <w:r w:rsidR="00F03B91" w:rsidRPr="00D51639">
                <w:rPr>
                  <w:rStyle w:val="Hyperlink"/>
                  <w:color w:val="0D0D0D" w:themeColor="text1" w:themeTint="F2"/>
                </w:rPr>
                <w:t>LinkedIn</w:t>
              </w:r>
            </w:hyperlink>
            <w:r w:rsidR="005758D9" w:rsidRPr="005758D9">
              <w:rPr>
                <w:color w:val="0D0D0D" w:themeColor="text1" w:themeTint="F2"/>
              </w:rPr>
              <w:t xml:space="preserve">     </w:t>
            </w:r>
            <w:r w:rsidRPr="005758D9">
              <w:rPr>
                <w:color w:val="0D0D0D" w:themeColor="text1" w:themeTint="F2"/>
              </w:rPr>
              <w:t xml:space="preserve">  </w:t>
            </w:r>
            <w:r w:rsidR="005758D9" w:rsidRPr="005758D9">
              <w:rPr>
                <w:color w:val="0D0D0D" w:themeColor="text1" w:themeTint="F2"/>
              </w:rPr>
              <w:t xml:space="preserve">         </w:t>
            </w:r>
            <w:hyperlink r:id="rId16" w:history="1">
              <w:r w:rsidR="005758D9" w:rsidRPr="005758D9">
                <w:rPr>
                  <w:rStyle w:val="Hyperlink"/>
                  <w:color w:val="0D0D0D" w:themeColor="text1" w:themeTint="F2"/>
                </w:rPr>
                <w:t>GitHub</w:t>
              </w:r>
            </w:hyperlink>
            <w:r>
              <w:rPr>
                <w:color w:val="0D0D0D" w:themeColor="text1" w:themeTint="F2"/>
                <w:u w:val="single"/>
              </w:rPr>
              <w:t xml:space="preserve"> </w:t>
            </w:r>
          </w:p>
        </w:tc>
        <w:tc>
          <w:tcPr>
            <w:tcW w:w="3960" w:type="dxa"/>
            <w:tcBorders>
              <w:bottom w:val="single" w:sz="24" w:space="0" w:color="ACA8AA" w:themeColor="accent4"/>
            </w:tcBorders>
            <w:vAlign w:val="bottom"/>
          </w:tcPr>
          <w:p w14:paraId="099240AC" w14:textId="7D01E4C3" w:rsidR="000930DE" w:rsidRPr="003D135F" w:rsidRDefault="00E544BA" w:rsidP="003D135F">
            <w:pPr>
              <w:pStyle w:val="ContactInfo"/>
            </w:pPr>
            <w:r>
              <w:t>Cairo, Egypt</w:t>
            </w:r>
            <w:r w:rsidR="000524A9" w:rsidRPr="003D135F">
              <w:t xml:space="preserve"> </w:t>
            </w:r>
            <w:r w:rsidR="00AD79E9" w:rsidRPr="003D135F">
              <w:t xml:space="preserve"> </w:t>
            </w:r>
            <w:r w:rsidR="000930DE" w:rsidRPr="003D135F">
              <w:t xml:space="preserve"> </w:t>
            </w:r>
          </w:p>
          <w:p w14:paraId="4AC7B072" w14:textId="0962B640" w:rsidR="000930DE" w:rsidRPr="003D135F" w:rsidRDefault="00E544BA" w:rsidP="003D135F">
            <w:pPr>
              <w:pStyle w:val="ContactInfo"/>
            </w:pPr>
            <w:r>
              <w:t>01014935835</w:t>
            </w:r>
            <w:r w:rsidR="00AD79E9" w:rsidRPr="003D135F">
              <w:t xml:space="preserve"> </w:t>
            </w:r>
            <w:r w:rsidR="000930DE" w:rsidRPr="003D135F">
              <w:t xml:space="preserve">| </w:t>
            </w:r>
            <w:r>
              <w:t>yousefhussen139@gmail.com</w:t>
            </w:r>
            <w:r w:rsidR="00AD79E9" w:rsidRPr="003D135F">
              <w:t xml:space="preserve"> </w:t>
            </w:r>
          </w:p>
        </w:tc>
      </w:tr>
      <w:tr w:rsidR="000930DE" w14:paraId="4AADA1A9" w14:textId="77777777" w:rsidTr="00BE6842">
        <w:trPr>
          <w:gridAfter w:val="1"/>
          <w:wAfter w:w="20" w:type="dxa"/>
          <w:trHeight w:val="1506"/>
        </w:trPr>
        <w:tc>
          <w:tcPr>
            <w:tcW w:w="10080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384A5A58" w14:textId="77777777" w:rsidR="000930DE" w:rsidRPr="008D169E" w:rsidRDefault="00000000" w:rsidP="008D169E">
            <w:pPr>
              <w:pStyle w:val="Heading1"/>
            </w:pPr>
            <w:sdt>
              <w:sdtPr>
                <w:id w:val="1477950603"/>
                <w:placeholder>
                  <w:docPart w:val="2E837EEEE74647F388A60392BC033468"/>
                </w:placeholder>
                <w:temporary/>
                <w:showingPlcHdr/>
                <w15:appearance w15:val="hidden"/>
              </w:sdtPr>
              <w:sdtContent>
                <w:r w:rsidR="00AD79E9" w:rsidRPr="008D169E">
                  <w:t>Education</w:t>
                </w:r>
              </w:sdtContent>
            </w:sdt>
          </w:p>
          <w:p w14:paraId="1778A58F" w14:textId="3384B66F" w:rsidR="00F62BAE" w:rsidRPr="00C35EF0" w:rsidRDefault="0084185D" w:rsidP="00A30F99">
            <w:pPr>
              <w:pStyle w:val="Heading2"/>
            </w:pPr>
            <w:r>
              <w:t>bachelor Degree in computer science</w:t>
            </w:r>
          </w:p>
          <w:p w14:paraId="0A740C49" w14:textId="3E8743E4" w:rsidR="000930DE" w:rsidRDefault="0084185D" w:rsidP="00A30F99">
            <w:pPr>
              <w:pStyle w:val="Heading3"/>
            </w:pPr>
            <w:r>
              <w:t>Misr International University</w:t>
            </w:r>
          </w:p>
          <w:p w14:paraId="763C0F19" w14:textId="48353511" w:rsidR="00AD79E9" w:rsidRDefault="0084185D" w:rsidP="0084185D">
            <w:pPr>
              <w:pStyle w:val="Heading4"/>
            </w:pPr>
            <w:r>
              <w:t>June 22, 2023</w:t>
            </w:r>
            <w:r w:rsidR="00AD79E9">
              <w:t xml:space="preserve"> </w:t>
            </w:r>
          </w:p>
          <w:p w14:paraId="791C386D" w14:textId="7F8727EF" w:rsidR="000930DE" w:rsidRDefault="0084185D" w:rsidP="00AD79E9">
            <w:pPr>
              <w:pStyle w:val="ListBullet"/>
            </w:pPr>
            <w:r>
              <w:t>GPA 3.23</w:t>
            </w:r>
            <w:r w:rsidR="00AD79E9">
              <w:t xml:space="preserve"> </w:t>
            </w:r>
          </w:p>
        </w:tc>
      </w:tr>
      <w:tr w:rsidR="004D4E50" w14:paraId="15E9396B" w14:textId="77777777" w:rsidTr="00A11EA2">
        <w:trPr>
          <w:gridAfter w:val="1"/>
          <w:wAfter w:w="20" w:type="dxa"/>
          <w:trHeight w:val="210"/>
        </w:trPr>
        <w:tc>
          <w:tcPr>
            <w:tcW w:w="10080" w:type="dxa"/>
            <w:gridSpan w:val="2"/>
            <w:tcBorders>
              <w:top w:val="single" w:sz="24" w:space="0" w:color="ACA8AA" w:themeColor="accent4"/>
            </w:tcBorders>
          </w:tcPr>
          <w:p w14:paraId="021FB82D" w14:textId="0694A358" w:rsidR="004D4E50" w:rsidRPr="00A30F99" w:rsidRDefault="0084185D" w:rsidP="00020758">
            <w:pPr>
              <w:pStyle w:val="Heading1"/>
            </w:pPr>
            <w:r>
              <w:t>PROJECTS</w:t>
            </w:r>
          </w:p>
        </w:tc>
      </w:tr>
      <w:tr w:rsidR="00D51639" w14:paraId="62DB10B9" w14:textId="77777777" w:rsidTr="00A02BF8">
        <w:trPr>
          <w:trHeight w:val="396"/>
        </w:trPr>
        <w:tc>
          <w:tcPr>
            <w:tcW w:w="10080" w:type="dxa"/>
            <w:gridSpan w:val="2"/>
            <w:tcBorders>
              <w:bottom w:val="single" w:sz="24" w:space="0" w:color="ACA8AA" w:themeColor="accent4"/>
            </w:tcBorders>
          </w:tcPr>
          <w:p w14:paraId="5B49EA47" w14:textId="23E60713" w:rsidR="00640185" w:rsidRDefault="00640185" w:rsidP="00640185">
            <w:pPr>
              <w:pStyle w:val="ListBullet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BC30494" wp14:editId="12BAD89C">
                  <wp:simplePos x="0" y="0"/>
                  <wp:positionH relativeFrom="column">
                    <wp:posOffset>3263900</wp:posOffset>
                  </wp:positionH>
                  <wp:positionV relativeFrom="paragraph">
                    <wp:posOffset>23495</wp:posOffset>
                  </wp:positionV>
                  <wp:extent cx="179514" cy="179514"/>
                  <wp:effectExtent l="0" t="0" r="0" b="0"/>
                  <wp:wrapNone/>
                  <wp:docPr id="960380791" name="Graphic 3" descr="Laptop with solid fill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380791" name="Graphic 3" descr="Laptop with solid fill">
                            <a:hlinkClick r:id="rId17"/>
                          </pic:cNvPr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9514" cy="179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078D">
              <w:rPr>
                <w:b/>
                <w:bCs/>
              </w:rPr>
              <w:t>Docum</w:t>
            </w:r>
            <w:r w:rsidR="00DF12A2">
              <w:rPr>
                <w:b/>
                <w:bCs/>
              </w:rPr>
              <w:t>ent Management System</w:t>
            </w:r>
            <w:r>
              <w:t>. (</w:t>
            </w:r>
            <w:r w:rsidR="0082596F">
              <w:t>01</w:t>
            </w:r>
            <w:r>
              <w:t>/20</w:t>
            </w:r>
            <w:r w:rsidR="0082596F">
              <w:t>24</w:t>
            </w:r>
            <w:r>
              <w:t xml:space="preserve"> - </w:t>
            </w:r>
            <w:r w:rsidR="0082596F">
              <w:t>02</w:t>
            </w:r>
            <w:r>
              <w:t>/202</w:t>
            </w:r>
            <w:r w:rsidR="0082596F">
              <w:t>4</w:t>
            </w:r>
            <w:r>
              <w:t>)</w:t>
            </w:r>
            <w:r>
              <w:rPr>
                <w:noProof/>
              </w:rPr>
              <w:t xml:space="preserve"> </w:t>
            </w:r>
          </w:p>
          <w:p w14:paraId="468A1E8E" w14:textId="39AFBCAA" w:rsidR="00640185" w:rsidRPr="00CE2570" w:rsidRDefault="00DF12A2" w:rsidP="00640185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bCs/>
              </w:rPr>
            </w:pPr>
            <w:r>
              <w:t xml:space="preserve">A simple solo project that aims at turning the </w:t>
            </w:r>
            <w:r w:rsidR="00E65671">
              <w:t>process of managing document versions and version control into a simple, computer</w:t>
            </w:r>
            <w:r w:rsidR="00FF1228">
              <w:t>ized process</w:t>
            </w:r>
            <w:r w:rsidR="00640185" w:rsidRPr="00CE2570">
              <w:rPr>
                <w:b/>
                <w:bCs/>
              </w:rPr>
              <w:t>.</w:t>
            </w:r>
            <w:r w:rsidR="0082596F">
              <w:rPr>
                <w:b/>
                <w:bCs/>
              </w:rPr>
              <w:t xml:space="preserve"> </w:t>
            </w:r>
            <w:r w:rsidR="00E57DEB">
              <w:rPr>
                <w:b/>
                <w:bCs/>
              </w:rPr>
              <w:t xml:space="preserve">Using PHP 8 Laravel 10 </w:t>
            </w:r>
            <w:r w:rsidR="00E82FF2">
              <w:rPr>
                <w:b/>
                <w:bCs/>
              </w:rPr>
              <w:t>MySQL</w:t>
            </w:r>
            <w:r w:rsidR="00CA3EE1">
              <w:rPr>
                <w:b/>
                <w:bCs/>
              </w:rPr>
              <w:t>.</w:t>
            </w:r>
          </w:p>
          <w:p w14:paraId="00A359D6" w14:textId="77777777" w:rsidR="00640185" w:rsidRPr="00640185" w:rsidRDefault="00640185" w:rsidP="00640185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0F1A46B5" w14:textId="7B517FDE" w:rsidR="00A06447" w:rsidRDefault="00020758" w:rsidP="00020758">
            <w:pPr>
              <w:pStyle w:val="ListBullet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23F132" wp14:editId="063F9948">
                  <wp:simplePos x="0" y="0"/>
                  <wp:positionH relativeFrom="column">
                    <wp:posOffset>2073829</wp:posOffset>
                  </wp:positionH>
                  <wp:positionV relativeFrom="paragraph">
                    <wp:posOffset>23657</wp:posOffset>
                  </wp:positionV>
                  <wp:extent cx="179514" cy="179514"/>
                  <wp:effectExtent l="0" t="0" r="0" b="0"/>
                  <wp:wrapNone/>
                  <wp:docPr id="1317870044" name="Graphic 3" descr="Laptop with solid fill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870044" name="Graphic 3" descr="Laptop with solid fill">
                            <a:hlinkClick r:id="rId20"/>
                          </pic:cNvPr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9514" cy="179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06447" w:rsidRPr="00A06447">
              <w:rPr>
                <w:b/>
                <w:bCs/>
              </w:rPr>
              <w:t>My 3D room</w:t>
            </w:r>
            <w:r w:rsidR="00A06447">
              <w:t xml:space="preserve">. (10/2022 - </w:t>
            </w:r>
            <w:r w:rsidR="0004797B">
              <w:t>07/2023</w:t>
            </w:r>
            <w:r w:rsidR="00A06447">
              <w:t>)</w:t>
            </w:r>
            <w:r>
              <w:rPr>
                <w:noProof/>
              </w:rPr>
              <w:t xml:space="preserve"> </w:t>
            </w:r>
          </w:p>
          <w:p w14:paraId="0E4D6229" w14:textId="6BD074A4" w:rsidR="00A06447" w:rsidRDefault="00A06447" w:rsidP="00020758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the project focuses on making the interior design process feasible for both designers and normal users.</w:t>
            </w:r>
          </w:p>
          <w:p w14:paraId="3B0FF028" w14:textId="1C203C4F" w:rsidR="00F67267" w:rsidRDefault="0004797B" w:rsidP="00020758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bCs/>
              </w:rPr>
            </w:pPr>
            <w:r w:rsidRPr="00CE2570">
              <w:rPr>
                <w:b/>
                <w:bCs/>
              </w:rPr>
              <w:t xml:space="preserve">My role </w:t>
            </w:r>
            <w:r w:rsidR="00D77DE9" w:rsidRPr="00CE2570">
              <w:rPr>
                <w:b/>
                <w:bCs/>
              </w:rPr>
              <w:t xml:space="preserve">was creating a machine learning model </w:t>
            </w:r>
            <w:r w:rsidR="00A936C5" w:rsidRPr="00CE2570">
              <w:rPr>
                <w:b/>
                <w:bCs/>
              </w:rPr>
              <w:t>using TensorFlow and Keras that organi</w:t>
            </w:r>
            <w:r w:rsidR="00447320" w:rsidRPr="00CE2570">
              <w:rPr>
                <w:b/>
                <w:bCs/>
              </w:rPr>
              <w:t>zes a furniture in a room automatically.</w:t>
            </w:r>
          </w:p>
          <w:p w14:paraId="4BFCE164" w14:textId="77777777" w:rsidR="00640185" w:rsidRPr="00CE2570" w:rsidRDefault="00640185" w:rsidP="00020758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bCs/>
              </w:rPr>
            </w:pPr>
          </w:p>
          <w:p w14:paraId="49BB828E" w14:textId="39C0C22E" w:rsidR="00A06447" w:rsidRDefault="00020758" w:rsidP="00020758">
            <w:pPr>
              <w:pStyle w:val="ListBullet"/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0E4C84F2" wp14:editId="33EAA3AC">
                  <wp:simplePos x="0" y="0"/>
                  <wp:positionH relativeFrom="column">
                    <wp:posOffset>2372590</wp:posOffset>
                  </wp:positionH>
                  <wp:positionV relativeFrom="paragraph">
                    <wp:posOffset>20833</wp:posOffset>
                  </wp:positionV>
                  <wp:extent cx="173355" cy="173355"/>
                  <wp:effectExtent l="0" t="0" r="0" b="0"/>
                  <wp:wrapNone/>
                  <wp:docPr id="2032270029" name="Graphic 4" descr="Laptop with solid fill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270029" name="Graphic 4" descr="Laptop with solid fill">
                            <a:hlinkClick r:id="rId21"/>
                          </pic:cNvPr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" cy="17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06447" w:rsidRPr="00A06447">
              <w:rPr>
                <w:b/>
                <w:bCs/>
              </w:rPr>
              <w:t>Aman Real Estate</w:t>
            </w:r>
            <w:r w:rsidR="00A06447">
              <w:t xml:space="preserve"> (10/2022 - 01/2023)</w:t>
            </w:r>
            <w:r>
              <w:rPr>
                <w:b/>
                <w:bCs/>
                <w:noProof/>
              </w:rPr>
              <w:t xml:space="preserve"> </w:t>
            </w:r>
          </w:p>
          <w:p w14:paraId="722A28AD" w14:textId="0E4B6483" w:rsidR="002A1B9C" w:rsidRDefault="00A06447" w:rsidP="00020758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 xml:space="preserve">A complete Flutter app for property finding and rental tracking. Aman Real Estate - Apps on Google Play. </w:t>
            </w:r>
          </w:p>
          <w:p w14:paraId="2F52D1A3" w14:textId="07FC7642" w:rsidR="00912707" w:rsidRPr="00CE2570" w:rsidRDefault="0024170B" w:rsidP="00640185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bCs/>
              </w:rPr>
            </w:pPr>
            <w:r w:rsidRPr="00CE2570">
              <w:rPr>
                <w:b/>
                <w:bCs/>
              </w:rPr>
              <w:t xml:space="preserve">I did </w:t>
            </w:r>
            <w:r w:rsidR="00C85411" w:rsidRPr="00CE2570">
              <w:rPr>
                <w:b/>
                <w:bCs/>
              </w:rPr>
              <w:t xml:space="preserve">a </w:t>
            </w:r>
            <w:r w:rsidR="00901E5B" w:rsidRPr="00CE2570">
              <w:rPr>
                <w:b/>
                <w:bCs/>
              </w:rPr>
              <w:t>Dashboard and other screens</w:t>
            </w:r>
            <w:r w:rsidR="00C85411" w:rsidRPr="00CE2570">
              <w:rPr>
                <w:b/>
                <w:bCs/>
              </w:rPr>
              <w:t xml:space="preserve"> using </w:t>
            </w:r>
            <w:r w:rsidR="00DC2DDD" w:rsidRPr="00CE2570">
              <w:rPr>
                <w:b/>
                <w:bCs/>
              </w:rPr>
              <w:t xml:space="preserve">Dart </w:t>
            </w:r>
            <w:r w:rsidR="00287DBC" w:rsidRPr="00CE2570">
              <w:rPr>
                <w:b/>
                <w:bCs/>
              </w:rPr>
              <w:t xml:space="preserve">with MVC architecture pattern. </w:t>
            </w:r>
            <w:r w:rsidR="00C85411" w:rsidRPr="00CE2570">
              <w:rPr>
                <w:b/>
                <w:bCs/>
              </w:rPr>
              <w:t xml:space="preserve"> </w:t>
            </w:r>
          </w:p>
          <w:p w14:paraId="737B609C" w14:textId="4FBD6948" w:rsidR="00691E88" w:rsidRDefault="00691E88" w:rsidP="004B29CB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20" w:type="dxa"/>
            <w:tcBorders>
              <w:bottom w:val="single" w:sz="24" w:space="0" w:color="ACA8AA" w:themeColor="accent4"/>
            </w:tcBorders>
          </w:tcPr>
          <w:p w14:paraId="025A722E" w14:textId="1492BAA9" w:rsidR="004D4E50" w:rsidRPr="00CE3B09" w:rsidRDefault="004D4E50" w:rsidP="0084185D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EC5868" w14:paraId="6EB54343" w14:textId="77777777" w:rsidTr="00A02BF8">
        <w:trPr>
          <w:trHeight w:val="396"/>
        </w:trPr>
        <w:tc>
          <w:tcPr>
            <w:tcW w:w="10080" w:type="dxa"/>
            <w:gridSpan w:val="2"/>
            <w:tcBorders>
              <w:bottom w:val="single" w:sz="24" w:space="0" w:color="ACA8AA" w:themeColor="accent4"/>
            </w:tcBorders>
          </w:tcPr>
          <w:p w14:paraId="6691017D" w14:textId="409A7FA2" w:rsidR="004B29CB" w:rsidRDefault="004B29CB" w:rsidP="004B29CB">
            <w:pPr>
              <w:pStyle w:val="Heading1"/>
              <w:rPr>
                <w:rStyle w:val="ykmvie"/>
              </w:rPr>
            </w:pPr>
            <w:r>
              <w:rPr>
                <w:rStyle w:val="ykmvie"/>
              </w:rPr>
              <w:t>experiences</w:t>
            </w:r>
          </w:p>
          <w:p w14:paraId="3F7AC866" w14:textId="77777777" w:rsidR="004B29CB" w:rsidRPr="004B29CB" w:rsidRDefault="004B29CB" w:rsidP="004B29CB"/>
          <w:p w14:paraId="2219DAAF" w14:textId="3BD4652B" w:rsidR="00EC5868" w:rsidRDefault="00823AD5" w:rsidP="00020758">
            <w:pPr>
              <w:pStyle w:val="ListBullet"/>
              <w:rPr>
                <w:noProof/>
              </w:rPr>
            </w:pPr>
            <w:r>
              <w:rPr>
                <w:noProof/>
              </w:rPr>
              <w:t>Completed a 3 months internship as Quality Assurance Engineer</w:t>
            </w:r>
            <w:r w:rsidR="00A80864">
              <w:rPr>
                <w:noProof/>
              </w:rPr>
              <w:t xml:space="preserve"> at .Envnt</w:t>
            </w:r>
            <w:r w:rsidR="0089618A">
              <w:rPr>
                <w:noProof/>
              </w:rPr>
              <w:t>.</w:t>
            </w:r>
          </w:p>
          <w:p w14:paraId="094C3F9D" w14:textId="6C41B73E" w:rsidR="00106DC6" w:rsidRDefault="00106DC6" w:rsidP="00106DC6">
            <w:pPr>
              <w:pStyle w:val="ListBullet"/>
              <w:numPr>
                <w:ilvl w:val="1"/>
                <w:numId w:val="1"/>
              </w:numPr>
              <w:rPr>
                <w:noProof/>
              </w:rPr>
            </w:pPr>
            <w:r>
              <w:rPr>
                <w:noProof/>
              </w:rPr>
              <w:t>My Role:</w:t>
            </w:r>
          </w:p>
          <w:p w14:paraId="7187A8A2" w14:textId="3DC16CF6" w:rsidR="00106DC6" w:rsidRDefault="00106DC6" w:rsidP="00106DC6">
            <w:pPr>
              <w:pStyle w:val="ListBullet"/>
              <w:numPr>
                <w:ilvl w:val="2"/>
                <w:numId w:val="1"/>
              </w:numPr>
              <w:rPr>
                <w:noProof/>
              </w:rPr>
            </w:pPr>
            <w:r>
              <w:rPr>
                <w:noProof/>
              </w:rPr>
              <w:t>Testing and extracting bugs using agile m</w:t>
            </w:r>
            <w:r w:rsidRPr="0089618A">
              <w:rPr>
                <w:noProof/>
              </w:rPr>
              <w:t>ethodolog</w:t>
            </w:r>
            <w:r>
              <w:rPr>
                <w:noProof/>
              </w:rPr>
              <w:t xml:space="preserve">y until the software meets </w:t>
            </w:r>
            <w:commentRangeStart w:id="0"/>
            <w:r>
              <w:rPr>
                <w:noProof/>
              </w:rPr>
              <w:t>the</w:t>
            </w:r>
            <w:commentRangeEnd w:id="0"/>
            <w:r w:rsidR="00B47F7C">
              <w:rPr>
                <w:rStyle w:val="CommentReference"/>
              </w:rPr>
              <w:commentReference w:id="0"/>
            </w:r>
            <w:r>
              <w:rPr>
                <w:noProof/>
              </w:rPr>
              <w:t xml:space="preserve"> accepted quality level by the </w:t>
            </w:r>
            <w:r w:rsidR="00F55AA9">
              <w:rPr>
                <w:noProof/>
              </w:rPr>
              <w:t>client</w:t>
            </w:r>
            <w:r>
              <w:rPr>
                <w:noProof/>
              </w:rPr>
              <w:t>.</w:t>
            </w:r>
          </w:p>
          <w:p w14:paraId="0442457D" w14:textId="77777777" w:rsidR="00861A3E" w:rsidRDefault="00106DC6" w:rsidP="00106DC6">
            <w:pPr>
              <w:pStyle w:val="ListBullet"/>
              <w:numPr>
                <w:ilvl w:val="2"/>
                <w:numId w:val="1"/>
              </w:numPr>
              <w:rPr>
                <w:noProof/>
              </w:rPr>
            </w:pPr>
            <w:r>
              <w:rPr>
                <w:noProof/>
              </w:rPr>
              <w:t>Making automated tests using Seleinum Framework , TestNG , java.</w:t>
            </w:r>
          </w:p>
          <w:p w14:paraId="220FF6E0" w14:textId="6E8C5C77" w:rsidR="00FC7F9A" w:rsidRDefault="00FC7F9A" w:rsidP="00106DC6">
            <w:pPr>
              <w:pStyle w:val="ListBullet"/>
              <w:numPr>
                <w:ilvl w:val="2"/>
                <w:numId w:val="1"/>
              </w:numPr>
              <w:rPr>
                <w:noProof/>
              </w:rPr>
            </w:pPr>
            <w:r>
              <w:rPr>
                <w:noProof/>
              </w:rPr>
              <w:t>Automating API calls Using REST , REST Assured.</w:t>
            </w:r>
          </w:p>
        </w:tc>
        <w:tc>
          <w:tcPr>
            <w:tcW w:w="20" w:type="dxa"/>
            <w:tcBorders>
              <w:bottom w:val="single" w:sz="24" w:space="0" w:color="ACA8AA" w:themeColor="accent4"/>
            </w:tcBorders>
          </w:tcPr>
          <w:p w14:paraId="597EC0BF" w14:textId="77777777" w:rsidR="00EC5868" w:rsidRPr="00CE3B09" w:rsidRDefault="00EC5868" w:rsidP="0084185D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637231" w14:paraId="6105F799" w14:textId="77777777" w:rsidTr="00637231">
        <w:trPr>
          <w:trHeight w:val="210"/>
        </w:trPr>
        <w:tc>
          <w:tcPr>
            <w:tcW w:w="10100" w:type="dxa"/>
            <w:gridSpan w:val="3"/>
            <w:tcBorders>
              <w:top w:val="single" w:sz="24" w:space="0" w:color="ACA8AA" w:themeColor="accent4"/>
              <w:left w:val="nil"/>
              <w:bottom w:val="nil"/>
              <w:right w:val="nil"/>
            </w:tcBorders>
            <w:hideMark/>
          </w:tcPr>
          <w:p w14:paraId="5F2D1EDD" w14:textId="77777777" w:rsidR="00637231" w:rsidRDefault="00637231">
            <w:pPr>
              <w:pStyle w:val="Heading1"/>
            </w:pPr>
            <w:r>
              <w:t>technical skills</w:t>
            </w:r>
          </w:p>
        </w:tc>
      </w:tr>
      <w:tr w:rsidR="00637231" w14:paraId="541B9048" w14:textId="77777777" w:rsidTr="00637231">
        <w:trPr>
          <w:trHeight w:val="549"/>
        </w:trPr>
        <w:tc>
          <w:tcPr>
            <w:tcW w:w="10100" w:type="dxa"/>
            <w:gridSpan w:val="3"/>
            <w:tcBorders>
              <w:top w:val="nil"/>
              <w:left w:val="nil"/>
              <w:bottom w:val="single" w:sz="24" w:space="0" w:color="ACA8AA" w:themeColor="accent4"/>
              <w:right w:val="nil"/>
            </w:tcBorders>
            <w:hideMark/>
          </w:tcPr>
          <w:p w14:paraId="3CF89754" w14:textId="77777777" w:rsidR="00637231" w:rsidRDefault="00637231" w:rsidP="00637231">
            <w:pPr>
              <w:pStyle w:val="ListBullet"/>
              <w:numPr>
                <w:ilvl w:val="0"/>
                <w:numId w:val="7"/>
              </w:numPr>
            </w:pPr>
            <w:r>
              <w:t>Programming languages: PHP, C#, Java, Python, Dart, C++.</w:t>
            </w:r>
          </w:p>
          <w:p w14:paraId="27D236D3" w14:textId="77777777" w:rsidR="00637231" w:rsidRDefault="00637231" w:rsidP="00637231">
            <w:pPr>
              <w:pStyle w:val="ListBullet"/>
              <w:numPr>
                <w:ilvl w:val="0"/>
                <w:numId w:val="7"/>
              </w:numPr>
            </w:pPr>
            <w:r>
              <w:t xml:space="preserve">Technologies and Tools: Laravel, MySQL </w:t>
            </w:r>
            <w:proofErr w:type="gramStart"/>
            <w:r>
              <w:t>Server ,</w:t>
            </w:r>
            <w:proofErr w:type="gramEnd"/>
            <w:r>
              <w:t xml:space="preserve"> TablePlus ,ASP.NET Core 8.0, SQL Server, Azure web hosting services, Selenium,  Firebase, </w:t>
            </w:r>
            <w:proofErr w:type="spellStart"/>
            <w:r>
              <w:t>OutSystems</w:t>
            </w:r>
            <w:proofErr w:type="spellEnd"/>
            <w:r>
              <w:t xml:space="preserve"> ,Google App Engine.</w:t>
            </w:r>
          </w:p>
          <w:p w14:paraId="468E172A" w14:textId="77777777" w:rsidR="00637231" w:rsidRDefault="00637231" w:rsidP="00637231">
            <w:pPr>
              <w:pStyle w:val="ListBullet"/>
              <w:numPr>
                <w:ilvl w:val="0"/>
                <w:numId w:val="7"/>
              </w:numPr>
            </w:pPr>
            <w:r>
              <w:t xml:space="preserve">Architecture Designs: MVC, MVVM, MVP. </w:t>
            </w:r>
          </w:p>
        </w:tc>
      </w:tr>
    </w:tbl>
    <w:p w14:paraId="70C1C93A" w14:textId="77777777" w:rsidR="00621DD1" w:rsidRPr="00637231" w:rsidRDefault="00621DD1" w:rsidP="00621DD1">
      <w:pPr>
        <w:pStyle w:val="ListBullet"/>
        <w:numPr>
          <w:ilvl w:val="0"/>
          <w:numId w:val="0"/>
        </w:numPr>
        <w:ind w:left="360"/>
      </w:pPr>
    </w:p>
    <w:tbl>
      <w:tblPr>
        <w:tblW w:w="10460" w:type="dxa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673"/>
        <w:gridCol w:w="4427"/>
        <w:gridCol w:w="340"/>
        <w:gridCol w:w="20"/>
      </w:tblGrid>
      <w:tr w:rsidR="00621DD1" w:rsidRPr="00CE3B09" w14:paraId="40BFC5DE" w14:textId="77777777" w:rsidTr="00637231">
        <w:trPr>
          <w:trHeight w:val="549"/>
        </w:trPr>
        <w:tc>
          <w:tcPr>
            <w:tcW w:w="10100" w:type="dxa"/>
            <w:gridSpan w:val="2"/>
            <w:tcBorders>
              <w:bottom w:val="single" w:sz="24" w:space="0" w:color="ACA8AA" w:themeColor="accent4"/>
            </w:tcBorders>
          </w:tcPr>
          <w:tbl>
            <w:tblPr>
              <w:tblW w:w="10100" w:type="dxa"/>
              <w:tblCellMar>
                <w:top w:w="216" w:type="dxa"/>
                <w:left w:w="0" w:type="dxa"/>
                <w:bottom w:w="216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0100"/>
            </w:tblGrid>
            <w:tr w:rsidR="00637231" w14:paraId="48C5C728" w14:textId="77777777" w:rsidTr="00637231">
              <w:trPr>
                <w:trHeight w:val="210"/>
              </w:trPr>
              <w:tc>
                <w:tcPr>
                  <w:tcW w:w="10080" w:type="dxa"/>
                  <w:tcBorders>
                    <w:top w:val="single" w:sz="24" w:space="0" w:color="ACA8AA" w:themeColor="accent4"/>
                    <w:left w:val="nil"/>
                    <w:bottom w:val="nil"/>
                    <w:right w:val="nil"/>
                  </w:tcBorders>
                  <w:hideMark/>
                </w:tcPr>
                <w:p w14:paraId="6517452D" w14:textId="77777777" w:rsidR="00637231" w:rsidRDefault="00637231" w:rsidP="00637231">
                  <w:pPr>
                    <w:pStyle w:val="Heading1"/>
                  </w:pPr>
                  <w:r>
                    <w:lastRenderedPageBreak/>
                    <w:t>key skills</w:t>
                  </w:r>
                </w:p>
              </w:tc>
            </w:tr>
          </w:tbl>
          <w:p w14:paraId="66763461" w14:textId="77777777" w:rsidR="00637231" w:rsidRDefault="00637231" w:rsidP="00637231">
            <w:pPr>
              <w:pStyle w:val="ListBullet"/>
              <w:numPr>
                <w:ilvl w:val="0"/>
                <w:numId w:val="7"/>
              </w:numPr>
            </w:pPr>
            <w:r>
              <w:t>Understanding of SOLID principles for clean and scalable code.</w:t>
            </w:r>
          </w:p>
          <w:p w14:paraId="5FC447D3" w14:textId="77777777" w:rsidR="00637231" w:rsidRDefault="00637231" w:rsidP="00637231">
            <w:pPr>
              <w:pStyle w:val="ListBullet"/>
              <w:numPr>
                <w:ilvl w:val="0"/>
                <w:numId w:val="7"/>
              </w:numPr>
            </w:pPr>
            <w:r>
              <w:t>Experience in integrating APIs and handling network requests.</w:t>
            </w:r>
          </w:p>
          <w:p w14:paraId="08045AA6" w14:textId="77777777" w:rsidR="00637231" w:rsidRDefault="00637231" w:rsidP="00637231">
            <w:pPr>
              <w:pStyle w:val="ListBullet"/>
              <w:numPr>
                <w:ilvl w:val="0"/>
                <w:numId w:val="7"/>
              </w:numPr>
            </w:pPr>
            <w:r>
              <w:t>Well-versed in agile development methodologies and practices.</w:t>
            </w:r>
          </w:p>
          <w:p w14:paraId="2A16427C" w14:textId="77777777" w:rsidR="00637231" w:rsidRDefault="00637231" w:rsidP="00637231">
            <w:pPr>
              <w:pStyle w:val="ListBullet"/>
              <w:numPr>
                <w:ilvl w:val="0"/>
                <w:numId w:val="7"/>
              </w:numPr>
            </w:pPr>
            <w:r>
              <w:t>Applied object-oriented programming (OOP) principles to design and develop robust and maintainable code.</w:t>
            </w:r>
          </w:p>
          <w:p w14:paraId="7349DB99" w14:textId="7D9C0275" w:rsidR="00621DD1" w:rsidRDefault="00621DD1" w:rsidP="00637231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360" w:type="dxa"/>
            <w:gridSpan w:val="2"/>
            <w:tcBorders>
              <w:bottom w:val="single" w:sz="24" w:space="0" w:color="ACA8AA" w:themeColor="accent4"/>
            </w:tcBorders>
          </w:tcPr>
          <w:p w14:paraId="39D1CD5A" w14:textId="3716EEAE" w:rsidR="00621DD1" w:rsidRPr="00CE3B09" w:rsidRDefault="00621DD1" w:rsidP="00621DD1">
            <w:pPr>
              <w:pStyle w:val="ListBullet"/>
              <w:numPr>
                <w:ilvl w:val="0"/>
                <w:numId w:val="0"/>
              </w:numPr>
              <w:ind w:left="360"/>
            </w:pPr>
            <w:r w:rsidRPr="00714915">
              <w:t xml:space="preserve"> </w:t>
            </w:r>
          </w:p>
        </w:tc>
      </w:tr>
      <w:tr w:rsidR="00BE6842" w:rsidRPr="00A30F99" w14:paraId="0EDE8EA7" w14:textId="77777777" w:rsidTr="00637231">
        <w:trPr>
          <w:gridAfter w:val="1"/>
          <w:wAfter w:w="20" w:type="dxa"/>
          <w:trHeight w:val="210"/>
        </w:trPr>
        <w:tc>
          <w:tcPr>
            <w:tcW w:w="10440" w:type="dxa"/>
            <w:gridSpan w:val="3"/>
            <w:tcBorders>
              <w:top w:val="single" w:sz="24" w:space="0" w:color="ACA8AA" w:themeColor="accent4"/>
            </w:tcBorders>
          </w:tcPr>
          <w:p w14:paraId="038E8DB2" w14:textId="7CE6DA59" w:rsidR="00BE6842" w:rsidRPr="00A30F99" w:rsidRDefault="00583A32" w:rsidP="00A07526">
            <w:pPr>
              <w:pStyle w:val="Heading1"/>
            </w:pPr>
            <w:r>
              <w:t>Languages</w:t>
            </w:r>
          </w:p>
        </w:tc>
      </w:tr>
      <w:tr w:rsidR="00BE6842" w:rsidRPr="00CE3B09" w14:paraId="2C195668" w14:textId="77777777" w:rsidTr="00637231">
        <w:trPr>
          <w:gridAfter w:val="1"/>
          <w:wAfter w:w="20" w:type="dxa"/>
          <w:trHeight w:val="17"/>
        </w:trPr>
        <w:tc>
          <w:tcPr>
            <w:tcW w:w="5673" w:type="dxa"/>
            <w:tcBorders>
              <w:bottom w:val="single" w:sz="24" w:space="0" w:color="ACA8AA" w:themeColor="accent4"/>
            </w:tcBorders>
          </w:tcPr>
          <w:p w14:paraId="231A7CEB" w14:textId="03DBC53B" w:rsidR="00BE6842" w:rsidRDefault="00BE6842" w:rsidP="00A02BF8">
            <w:pPr>
              <w:pStyle w:val="ListBullet"/>
            </w:pPr>
            <w:r>
              <w:t>English (Fluent)</w:t>
            </w:r>
          </w:p>
        </w:tc>
        <w:tc>
          <w:tcPr>
            <w:tcW w:w="4767" w:type="dxa"/>
            <w:gridSpan w:val="2"/>
            <w:tcBorders>
              <w:bottom w:val="single" w:sz="24" w:space="0" w:color="ACA8AA" w:themeColor="accent4"/>
            </w:tcBorders>
          </w:tcPr>
          <w:p w14:paraId="6E11633F" w14:textId="65A85CD9" w:rsidR="00BE6842" w:rsidRPr="00CE3B09" w:rsidRDefault="00BE6842" w:rsidP="00A02BF8">
            <w:pPr>
              <w:pStyle w:val="ListBullet"/>
            </w:pPr>
            <w:r>
              <w:t xml:space="preserve">Arabic (Native) </w:t>
            </w:r>
          </w:p>
        </w:tc>
      </w:tr>
    </w:tbl>
    <w:p w14:paraId="17108B0A" w14:textId="223A4136" w:rsidR="00621DD1" w:rsidRPr="00643E15" w:rsidRDefault="00621DD1" w:rsidP="00A02BF8">
      <w:pPr>
        <w:pStyle w:val="ListBullet"/>
        <w:numPr>
          <w:ilvl w:val="0"/>
          <w:numId w:val="0"/>
        </w:numPr>
      </w:pPr>
    </w:p>
    <w:sectPr w:rsidR="00621DD1" w:rsidRPr="00643E15" w:rsidSect="00034D19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uthor" w:initials="A">
    <w:p w14:paraId="7DCDD9E1" w14:textId="42792565" w:rsidR="00B47F7C" w:rsidRDefault="00B47F7C">
      <w:pPr>
        <w:pStyle w:val="CommentText"/>
      </w:pPr>
      <w:r>
        <w:rPr>
          <w:rStyle w:val="CommentReference"/>
        </w:rPr>
        <w:annotationRef/>
      </w:r>
      <w:r>
        <w:t>This is a Test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DCDD9E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DCDD9E1" w16cid:durableId="2D536F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88CD0" w14:textId="77777777" w:rsidR="00980EBD" w:rsidRDefault="00980EBD" w:rsidP="001D4099">
      <w:pPr>
        <w:spacing w:line="240" w:lineRule="auto"/>
      </w:pPr>
      <w:r>
        <w:separator/>
      </w:r>
    </w:p>
  </w:endnote>
  <w:endnote w:type="continuationSeparator" w:id="0">
    <w:p w14:paraId="27DA9FE7" w14:textId="77777777" w:rsidR="00980EBD" w:rsidRDefault="00980EBD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FA9E4" w14:textId="77777777" w:rsidR="001D4099" w:rsidRDefault="001D4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D1888" w14:textId="77777777" w:rsidR="001D4099" w:rsidRDefault="001D40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D2C97" w14:textId="77777777" w:rsidR="001D4099" w:rsidRDefault="001D4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2477F" w14:textId="77777777" w:rsidR="00980EBD" w:rsidRDefault="00980EBD" w:rsidP="001D4099">
      <w:pPr>
        <w:spacing w:line="240" w:lineRule="auto"/>
      </w:pPr>
      <w:r>
        <w:separator/>
      </w:r>
    </w:p>
  </w:footnote>
  <w:footnote w:type="continuationSeparator" w:id="0">
    <w:p w14:paraId="377B2D1A" w14:textId="77777777" w:rsidR="00980EBD" w:rsidRDefault="00980EBD" w:rsidP="001D4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BC7A6" w14:textId="77777777" w:rsidR="001D4099" w:rsidRDefault="001D40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F6619" w14:textId="77777777" w:rsidR="001D4099" w:rsidRDefault="001D40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C4F91" w14:textId="77777777" w:rsidR="001D4099" w:rsidRDefault="001D4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Laptop with solid fill" style="width:7.5pt;height:5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" o:bullet="t">
        <v:imagedata r:id="rId1" o:title="" croptop="-5285f" cropbottom="-3171f"/>
      </v:shape>
    </w:pict>
  </w:numPicBullet>
  <w:abstractNum w:abstractNumId="0" w15:restartNumberingAfterBreak="0">
    <w:nsid w:val="FFFFFF89"/>
    <w:multiLevelType w:val="singleLevel"/>
    <w:tmpl w:val="F266BB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2D03359"/>
    <w:multiLevelType w:val="hybridMultilevel"/>
    <w:tmpl w:val="5AF26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59841AC"/>
    <w:multiLevelType w:val="hybridMultilevel"/>
    <w:tmpl w:val="4CC4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1"/>
  </w:num>
  <w:num w:numId="2" w16cid:durableId="1475752314">
    <w:abstractNumId w:val="4"/>
  </w:num>
  <w:num w:numId="3" w16cid:durableId="1017973236">
    <w:abstractNumId w:val="3"/>
  </w:num>
  <w:num w:numId="4" w16cid:durableId="679428160">
    <w:abstractNumId w:val="2"/>
  </w:num>
  <w:num w:numId="5" w16cid:durableId="1531065463">
    <w:abstractNumId w:val="5"/>
  </w:num>
  <w:num w:numId="6" w16cid:durableId="488713051">
    <w:abstractNumId w:val="0"/>
  </w:num>
  <w:num w:numId="7" w16cid:durableId="1949701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BA"/>
    <w:rsid w:val="0001635F"/>
    <w:rsid w:val="00020758"/>
    <w:rsid w:val="00034D19"/>
    <w:rsid w:val="0004797B"/>
    <w:rsid w:val="00050A03"/>
    <w:rsid w:val="000524A9"/>
    <w:rsid w:val="000728A9"/>
    <w:rsid w:val="000761F2"/>
    <w:rsid w:val="000930DE"/>
    <w:rsid w:val="000E1FE9"/>
    <w:rsid w:val="00106DC6"/>
    <w:rsid w:val="00180710"/>
    <w:rsid w:val="00194B32"/>
    <w:rsid w:val="001C07E0"/>
    <w:rsid w:val="001D4099"/>
    <w:rsid w:val="001D7755"/>
    <w:rsid w:val="002126D5"/>
    <w:rsid w:val="002203E2"/>
    <w:rsid w:val="00222532"/>
    <w:rsid w:val="0024170B"/>
    <w:rsid w:val="00285F5A"/>
    <w:rsid w:val="00287DBC"/>
    <w:rsid w:val="002A1B9C"/>
    <w:rsid w:val="002C06D6"/>
    <w:rsid w:val="002C6EB1"/>
    <w:rsid w:val="0030456C"/>
    <w:rsid w:val="00310EAD"/>
    <w:rsid w:val="0037299D"/>
    <w:rsid w:val="00382EA8"/>
    <w:rsid w:val="003D135F"/>
    <w:rsid w:val="003F1B98"/>
    <w:rsid w:val="004053C9"/>
    <w:rsid w:val="004303D4"/>
    <w:rsid w:val="00447320"/>
    <w:rsid w:val="004A33E5"/>
    <w:rsid w:val="004B29CB"/>
    <w:rsid w:val="004B58AC"/>
    <w:rsid w:val="004C66F6"/>
    <w:rsid w:val="004D2889"/>
    <w:rsid w:val="004D4E50"/>
    <w:rsid w:val="00510684"/>
    <w:rsid w:val="005450EE"/>
    <w:rsid w:val="005758D9"/>
    <w:rsid w:val="00583A32"/>
    <w:rsid w:val="00583AC4"/>
    <w:rsid w:val="005937B7"/>
    <w:rsid w:val="005C5DB5"/>
    <w:rsid w:val="005F56A3"/>
    <w:rsid w:val="00615397"/>
    <w:rsid w:val="00621DD1"/>
    <w:rsid w:val="00637231"/>
    <w:rsid w:val="00640185"/>
    <w:rsid w:val="00643E15"/>
    <w:rsid w:val="00653C8B"/>
    <w:rsid w:val="00691E88"/>
    <w:rsid w:val="00695BE3"/>
    <w:rsid w:val="006C67A6"/>
    <w:rsid w:val="006D15E3"/>
    <w:rsid w:val="006E6126"/>
    <w:rsid w:val="006F3D31"/>
    <w:rsid w:val="006F747B"/>
    <w:rsid w:val="00757902"/>
    <w:rsid w:val="00780B8E"/>
    <w:rsid w:val="007A6961"/>
    <w:rsid w:val="007E2006"/>
    <w:rsid w:val="0081718E"/>
    <w:rsid w:val="008179C6"/>
    <w:rsid w:val="00823601"/>
    <w:rsid w:val="00823AD5"/>
    <w:rsid w:val="0082596F"/>
    <w:rsid w:val="0084185D"/>
    <w:rsid w:val="00861A3E"/>
    <w:rsid w:val="00867C58"/>
    <w:rsid w:val="00886679"/>
    <w:rsid w:val="0089618A"/>
    <w:rsid w:val="008B4069"/>
    <w:rsid w:val="008D169E"/>
    <w:rsid w:val="00901E5B"/>
    <w:rsid w:val="00912707"/>
    <w:rsid w:val="0092456F"/>
    <w:rsid w:val="009326CF"/>
    <w:rsid w:val="0094078D"/>
    <w:rsid w:val="00980EBD"/>
    <w:rsid w:val="00992D7E"/>
    <w:rsid w:val="009D1FF3"/>
    <w:rsid w:val="009F3F4B"/>
    <w:rsid w:val="00A02BF8"/>
    <w:rsid w:val="00A03AAD"/>
    <w:rsid w:val="00A06447"/>
    <w:rsid w:val="00A07526"/>
    <w:rsid w:val="00A11EA2"/>
    <w:rsid w:val="00A150C0"/>
    <w:rsid w:val="00A30F99"/>
    <w:rsid w:val="00A40DEC"/>
    <w:rsid w:val="00A63ED4"/>
    <w:rsid w:val="00A66AFF"/>
    <w:rsid w:val="00A75C53"/>
    <w:rsid w:val="00A80864"/>
    <w:rsid w:val="00A936C5"/>
    <w:rsid w:val="00AA03BD"/>
    <w:rsid w:val="00AA39C4"/>
    <w:rsid w:val="00AD79E9"/>
    <w:rsid w:val="00B47F7C"/>
    <w:rsid w:val="00B877AA"/>
    <w:rsid w:val="00BE6842"/>
    <w:rsid w:val="00C33E88"/>
    <w:rsid w:val="00C35EF0"/>
    <w:rsid w:val="00C44C24"/>
    <w:rsid w:val="00C45D60"/>
    <w:rsid w:val="00C84844"/>
    <w:rsid w:val="00C85411"/>
    <w:rsid w:val="00CA3EE1"/>
    <w:rsid w:val="00CC0A28"/>
    <w:rsid w:val="00CC0FFE"/>
    <w:rsid w:val="00CE2570"/>
    <w:rsid w:val="00CE3B09"/>
    <w:rsid w:val="00D26440"/>
    <w:rsid w:val="00D51639"/>
    <w:rsid w:val="00D77DE9"/>
    <w:rsid w:val="00D86211"/>
    <w:rsid w:val="00D86C6A"/>
    <w:rsid w:val="00D92978"/>
    <w:rsid w:val="00DC2DDD"/>
    <w:rsid w:val="00DF12A2"/>
    <w:rsid w:val="00E049ED"/>
    <w:rsid w:val="00E544BA"/>
    <w:rsid w:val="00E57DEB"/>
    <w:rsid w:val="00E6308C"/>
    <w:rsid w:val="00E65671"/>
    <w:rsid w:val="00E66D73"/>
    <w:rsid w:val="00E82D74"/>
    <w:rsid w:val="00E82FF2"/>
    <w:rsid w:val="00EA604D"/>
    <w:rsid w:val="00EC5868"/>
    <w:rsid w:val="00EE5F92"/>
    <w:rsid w:val="00EF43DA"/>
    <w:rsid w:val="00F03B91"/>
    <w:rsid w:val="00F255EB"/>
    <w:rsid w:val="00F42731"/>
    <w:rsid w:val="00F55AA9"/>
    <w:rsid w:val="00F62BAE"/>
    <w:rsid w:val="00F67267"/>
    <w:rsid w:val="00F87F0E"/>
    <w:rsid w:val="00F92CA8"/>
    <w:rsid w:val="00F9771F"/>
    <w:rsid w:val="00FA2F3C"/>
    <w:rsid w:val="00FA3628"/>
    <w:rsid w:val="00FC7F9A"/>
    <w:rsid w:val="00FF0FAB"/>
    <w:rsid w:val="00FF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1E7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5F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06447"/>
    <w:rPr>
      <w:color w:val="605E5C"/>
      <w:shd w:val="clear" w:color="auto" w:fill="E1DFDD"/>
    </w:rPr>
  </w:style>
  <w:style w:type="character" w:customStyle="1" w:styleId="ykmvie">
    <w:name w:val="ykmvie"/>
    <w:basedOn w:val="DefaultParagraphFont"/>
    <w:rsid w:val="004B29CB"/>
  </w:style>
  <w:style w:type="character" w:styleId="FollowedHyperlink">
    <w:name w:val="FollowedHyperlink"/>
    <w:basedOn w:val="DefaultParagraphFont"/>
    <w:uiPriority w:val="99"/>
    <w:semiHidden/>
    <w:rsid w:val="0094078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B47F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47F7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7F7C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7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7F7C"/>
    <w:rPr>
      <w:b/>
      <w:b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yousef-hussen/" TargetMode="External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play.google.com/store/apps/details?id=salah.aman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YousefHSS/DocManagmentSystem" TargetMode="External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YousefHSS" TargetMode="External"/><Relationship Id="rId20" Type="http://schemas.openxmlformats.org/officeDocument/2006/relationships/hyperlink" Target="https://github.com/Mohamed26Salah/UOTTEFID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YousefHSS" TargetMode="External"/><Relationship Id="rId24" Type="http://schemas.microsoft.com/office/2016/09/relationships/commentsIds" Target="commentsIds.xml"/><Relationship Id="rId32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yousef-hussen/" TargetMode="External"/><Relationship Id="rId23" Type="http://schemas.microsoft.com/office/2011/relationships/commentsExtended" Target="commentsExtended.xm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sv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comments" Target="comments.xml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8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GMA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E837EEEE74647F388A60392BC033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248FE-48E3-479F-A2AF-6A0025D5A12F}"/>
      </w:docPartPr>
      <w:docPartBody>
        <w:p w:rsidR="00A722EB" w:rsidRDefault="008A2821">
          <w:pPr>
            <w:pStyle w:val="2E837EEEE74647F388A60392BC033468"/>
          </w:pPr>
          <w:r w:rsidRPr="008D169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B8"/>
    <w:rsid w:val="000A7FED"/>
    <w:rsid w:val="001A5D7D"/>
    <w:rsid w:val="004E3EB1"/>
    <w:rsid w:val="005F11B8"/>
    <w:rsid w:val="008A2821"/>
    <w:rsid w:val="00A722EB"/>
    <w:rsid w:val="00C57350"/>
    <w:rsid w:val="00DF6EEA"/>
    <w:rsid w:val="00E0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837EEEE74647F388A60392BC033468">
    <w:name w:val="2E837EEEE74647F388A60392BC033468"/>
  </w:style>
  <w:style w:type="character" w:styleId="PlaceholderText">
    <w:name w:val="Placeholder Text"/>
    <w:basedOn w:val="DefaultParagraphFont"/>
    <w:uiPriority w:val="99"/>
    <w:semiHidden/>
    <w:rsid w:val="005F11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949E057-00F8-4A5E-B9E4-0DF37DC91F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resume.dotx</Template>
  <TotalTime>0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2024-02-29T08:17:00Z</dcterms:created>
  <dcterms:modified xsi:type="dcterms:W3CDTF">2024-06-23T09:00:00Z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